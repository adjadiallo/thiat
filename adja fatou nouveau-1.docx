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CE22C" w14:textId="77777777" w:rsidR="00D114DC" w:rsidRPr="00860CDE" w:rsidRDefault="006027D3" w:rsidP="00CF2C2E">
      <w:pPr>
        <w:tabs>
          <w:tab w:val="left" w:pos="7845"/>
        </w:tabs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>Adja Fatou T</w:t>
      </w:r>
      <w:r w:rsidR="00C835EF" w:rsidRPr="00860CDE">
        <w:rPr>
          <w:b/>
          <w:sz w:val="32"/>
          <w:szCs w:val="32"/>
        </w:rPr>
        <w:t>hiam</w:t>
      </w:r>
      <w:r w:rsidR="00CF2C2E" w:rsidRPr="00860CDE">
        <w:rPr>
          <w:b/>
          <w:sz w:val="32"/>
          <w:szCs w:val="32"/>
        </w:rPr>
        <w:tab/>
      </w:r>
    </w:p>
    <w:p w14:paraId="2AFD8AA0" w14:textId="77777777" w:rsidR="00C835EF" w:rsidRPr="00860CDE" w:rsidRDefault="00C835EF">
      <w:pPr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>Diallo</w:t>
      </w:r>
    </w:p>
    <w:p w14:paraId="5BBBF164" w14:textId="77777777" w:rsidR="00C835EF" w:rsidRPr="00860CDE" w:rsidRDefault="00C835EF" w:rsidP="006027D3">
      <w:pPr>
        <w:tabs>
          <w:tab w:val="left" w:pos="7650"/>
        </w:tabs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 xml:space="preserve">Technicienne </w:t>
      </w:r>
      <w:r w:rsidR="006027D3" w:rsidRPr="00860CDE">
        <w:rPr>
          <w:b/>
          <w:sz w:val="32"/>
          <w:szCs w:val="32"/>
        </w:rPr>
        <w:t>supérieure</w:t>
      </w:r>
      <w:r w:rsidRPr="00860CDE">
        <w:rPr>
          <w:b/>
          <w:sz w:val="32"/>
          <w:szCs w:val="32"/>
        </w:rPr>
        <w:t xml:space="preserve"> en </w:t>
      </w:r>
      <w:r w:rsidR="006027D3" w:rsidRPr="00860CDE">
        <w:rPr>
          <w:b/>
          <w:sz w:val="32"/>
          <w:szCs w:val="32"/>
        </w:rPr>
        <w:t>génie</w:t>
      </w:r>
      <w:r w:rsidRPr="00860CDE">
        <w:rPr>
          <w:b/>
          <w:sz w:val="32"/>
          <w:szCs w:val="32"/>
        </w:rPr>
        <w:t xml:space="preserve"> civil</w:t>
      </w:r>
      <w:r w:rsidR="006027D3" w:rsidRPr="00860CDE">
        <w:rPr>
          <w:b/>
          <w:sz w:val="32"/>
          <w:szCs w:val="32"/>
        </w:rPr>
        <w:tab/>
      </w:r>
    </w:p>
    <w:p w14:paraId="54287E4A" w14:textId="77777777" w:rsidR="00C835EF" w:rsidRPr="00860CDE" w:rsidRDefault="00C835EF">
      <w:pPr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>Dakar</w:t>
      </w:r>
      <w:r w:rsidR="00380FB8">
        <w:rPr>
          <w:b/>
          <w:sz w:val="32"/>
          <w:szCs w:val="32"/>
        </w:rPr>
        <w:t xml:space="preserve"> sicap</w:t>
      </w:r>
      <w:r w:rsidRPr="00860CDE">
        <w:rPr>
          <w:b/>
          <w:sz w:val="32"/>
          <w:szCs w:val="32"/>
        </w:rPr>
        <w:t xml:space="preserve"> </w:t>
      </w:r>
      <w:r w:rsidR="006027D3" w:rsidRPr="00860CDE">
        <w:rPr>
          <w:b/>
          <w:sz w:val="32"/>
          <w:szCs w:val="32"/>
        </w:rPr>
        <w:t>Mermoz</w:t>
      </w:r>
      <w:r w:rsidRPr="00860CDE">
        <w:rPr>
          <w:b/>
          <w:sz w:val="32"/>
          <w:szCs w:val="32"/>
        </w:rPr>
        <w:t xml:space="preserve"> </w:t>
      </w:r>
      <w:r w:rsidR="006027D3" w:rsidRPr="00860CDE">
        <w:rPr>
          <w:b/>
          <w:sz w:val="32"/>
          <w:szCs w:val="32"/>
        </w:rPr>
        <w:t>près</w:t>
      </w:r>
      <w:r w:rsidRPr="00860CDE">
        <w:rPr>
          <w:b/>
          <w:sz w:val="32"/>
          <w:szCs w:val="32"/>
        </w:rPr>
        <w:t xml:space="preserve"> de la </w:t>
      </w:r>
      <w:r w:rsidR="006027D3" w:rsidRPr="00860CDE">
        <w:rPr>
          <w:b/>
          <w:sz w:val="32"/>
          <w:szCs w:val="32"/>
        </w:rPr>
        <w:t>mosquée</w:t>
      </w:r>
    </w:p>
    <w:p w14:paraId="3081CB7A" w14:textId="77777777" w:rsidR="00C835EF" w:rsidRPr="00860CDE" w:rsidRDefault="006027D3">
      <w:pPr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>Sénégalaise</w:t>
      </w:r>
    </w:p>
    <w:p w14:paraId="7E67E50D" w14:textId="77777777" w:rsidR="00C835EF" w:rsidRPr="00860CDE" w:rsidRDefault="00860CDE">
      <w:pPr>
        <w:rPr>
          <w:b/>
          <w:sz w:val="32"/>
          <w:szCs w:val="32"/>
        </w:rPr>
      </w:pPr>
      <w:r w:rsidRPr="00860CDE">
        <w:rPr>
          <w:b/>
          <w:sz w:val="32"/>
          <w:szCs w:val="32"/>
        </w:rPr>
        <w:t>Célibataire</w:t>
      </w:r>
    </w:p>
    <w:p w14:paraId="72CB2CD7" w14:textId="77777777" w:rsidR="00822EAB" w:rsidRPr="00860CDE" w:rsidRDefault="00AC7708">
      <w:pPr>
        <w:rPr>
          <w:b/>
          <w:sz w:val="32"/>
          <w:szCs w:val="32"/>
        </w:rPr>
      </w:pPr>
      <w:hyperlink r:id="rId8" w:history="1">
        <w:r w:rsidR="00822EAB" w:rsidRPr="00860CDE">
          <w:rPr>
            <w:rStyle w:val="Hyperlink"/>
            <w:b/>
            <w:sz w:val="32"/>
            <w:szCs w:val="32"/>
          </w:rPr>
          <w:t>adjafatouthiamdiallo6@gmail.com</w:t>
        </w:r>
      </w:hyperlink>
    </w:p>
    <w:p w14:paraId="77841D87" w14:textId="77777777" w:rsidR="00822EAB" w:rsidRPr="00860CDE" w:rsidRDefault="00E4368F">
      <w:pPr>
        <w:rPr>
          <w:b/>
          <w:sz w:val="32"/>
          <w:szCs w:val="32"/>
        </w:rPr>
      </w:pPr>
      <w:r>
        <w:rPr>
          <w:b/>
          <w:sz w:val="32"/>
          <w:szCs w:val="32"/>
        </w:rPr>
        <w:t>777656862</w:t>
      </w:r>
    </w:p>
    <w:p w14:paraId="226DB3C3" w14:textId="77777777" w:rsidR="00822EAB" w:rsidRPr="006027D3" w:rsidRDefault="00822EAB">
      <w:pPr>
        <w:rPr>
          <w:b/>
          <w:sz w:val="20"/>
          <w:szCs w:val="20"/>
        </w:rPr>
      </w:pPr>
    </w:p>
    <w:p w14:paraId="65961315" w14:textId="77777777" w:rsidR="00822EAB" w:rsidRDefault="00822EAB" w:rsidP="00822EAB">
      <w:pPr>
        <w:jc w:val="center"/>
        <w:rPr>
          <w:b/>
          <w:sz w:val="32"/>
          <w:szCs w:val="32"/>
          <w:u w:val="single"/>
        </w:rPr>
      </w:pPr>
      <w:r w:rsidRPr="006027D3">
        <w:rPr>
          <w:b/>
          <w:sz w:val="32"/>
          <w:szCs w:val="32"/>
          <w:highlight w:val="cyan"/>
          <w:u w:val="single"/>
        </w:rPr>
        <w:t xml:space="preserve">Parcours </w:t>
      </w:r>
      <w:r w:rsidR="00CE78DF" w:rsidRPr="006027D3">
        <w:rPr>
          <w:b/>
          <w:sz w:val="32"/>
          <w:szCs w:val="32"/>
          <w:highlight w:val="cyan"/>
          <w:u w:val="single"/>
        </w:rPr>
        <w:t>académique</w:t>
      </w:r>
    </w:p>
    <w:p w14:paraId="49670543" w14:textId="77777777" w:rsidR="00227F38" w:rsidRPr="00227F38" w:rsidRDefault="00227F38" w:rsidP="00227F38">
      <w:r>
        <w:t>2016_2017 </w:t>
      </w:r>
      <w:r w:rsidR="00380FB8">
        <w:t>: licence</w:t>
      </w:r>
      <w:r>
        <w:t xml:space="preserve"> 3 professionnelle en génie civil a l’institut polytechnique </w:t>
      </w:r>
      <w:proofErr w:type="gramStart"/>
      <w:r>
        <w:t>panafricain(</w:t>
      </w:r>
      <w:proofErr w:type="gramEnd"/>
      <w:r>
        <w:t>IPP)</w:t>
      </w:r>
    </w:p>
    <w:p w14:paraId="1041C61E" w14:textId="77777777" w:rsidR="00822EAB" w:rsidRPr="00860CDE" w:rsidRDefault="00822EAB" w:rsidP="00822EAB">
      <w:r w:rsidRPr="00860CDE">
        <w:t xml:space="preserve">2015_2016 : diplôme de technicienne </w:t>
      </w:r>
      <w:r w:rsidR="00CE78DF" w:rsidRPr="00860CDE">
        <w:t>supérieure</w:t>
      </w:r>
      <w:r w:rsidRPr="00860CDE">
        <w:t xml:space="preserve"> en </w:t>
      </w:r>
      <w:r w:rsidR="00CE78DF" w:rsidRPr="00860CDE">
        <w:t>génie</w:t>
      </w:r>
      <w:r w:rsidRPr="00860CDE">
        <w:t xml:space="preserve"> civil du centre </w:t>
      </w:r>
      <w:r w:rsidR="00CE78DF" w:rsidRPr="00860CDE">
        <w:t>d’entreprenariat</w:t>
      </w:r>
      <w:r w:rsidRPr="00860CDE">
        <w:t xml:space="preserve"> et de </w:t>
      </w:r>
      <w:r w:rsidR="00CE78DF" w:rsidRPr="00860CDE">
        <w:t>développement</w:t>
      </w:r>
      <w:r w:rsidRPr="00860CDE">
        <w:t xml:space="preserve"> technique CEDT&lt;&lt; LE G15&gt;&gt;</w:t>
      </w:r>
    </w:p>
    <w:p w14:paraId="465A1A28" w14:textId="77777777" w:rsidR="00822EAB" w:rsidRPr="00860CDE" w:rsidRDefault="00822EAB" w:rsidP="00822EAB">
      <w:r w:rsidRPr="00860CDE">
        <w:t>2015</w:t>
      </w:r>
      <w:r w:rsidR="00381DAD" w:rsidRPr="00860CDE">
        <w:t>_2016 :</w:t>
      </w:r>
      <w:r w:rsidR="00530C54">
        <w:t>D</w:t>
      </w:r>
      <w:r w:rsidR="00CE78DF" w:rsidRPr="00860CDE">
        <w:t>euxième</w:t>
      </w:r>
      <w:r w:rsidR="00381DAD" w:rsidRPr="00860CDE">
        <w:t xml:space="preserve"> </w:t>
      </w:r>
      <w:r w:rsidR="00CE78DF" w:rsidRPr="00860CDE">
        <w:t>année</w:t>
      </w:r>
      <w:r w:rsidR="00381DAD" w:rsidRPr="00860CDE">
        <w:t xml:space="preserve"> en </w:t>
      </w:r>
      <w:r w:rsidR="00CE78DF" w:rsidRPr="00860CDE">
        <w:t>génie</w:t>
      </w:r>
      <w:r w:rsidR="00381DAD" w:rsidRPr="00860CDE">
        <w:t xml:space="preserve"> civil au CEDT&lt;&lt;LE G15&gt;&gt;</w:t>
      </w:r>
    </w:p>
    <w:p w14:paraId="09AA3F49" w14:textId="77777777" w:rsidR="00381DAD" w:rsidRDefault="00381DAD" w:rsidP="00822EAB">
      <w:r w:rsidRPr="00860CDE">
        <w:t>2014_2015 </w:t>
      </w:r>
      <w:r w:rsidR="00530C54">
        <w:t>: P</w:t>
      </w:r>
      <w:r w:rsidR="00CE78DF" w:rsidRPr="00860CDE">
        <w:t>remière</w:t>
      </w:r>
      <w:r w:rsidRPr="00860CDE">
        <w:t xml:space="preserve"> </w:t>
      </w:r>
      <w:r w:rsidR="00CE78DF" w:rsidRPr="00860CDE">
        <w:t>année</w:t>
      </w:r>
      <w:r w:rsidRPr="00860CDE">
        <w:t xml:space="preserve"> en </w:t>
      </w:r>
      <w:r w:rsidR="00CE78DF" w:rsidRPr="00860CDE">
        <w:t>génie</w:t>
      </w:r>
      <w:r w:rsidRPr="00860CDE">
        <w:t xml:space="preserve"> civil au CEDT&lt;&lt;LE G15&gt;&gt;</w:t>
      </w:r>
    </w:p>
    <w:p w14:paraId="634A8352" w14:textId="77777777" w:rsidR="00E4368F" w:rsidRPr="00860CDE" w:rsidRDefault="00E4368F" w:rsidP="00822EAB">
      <w:r>
        <w:t>2013_2014 : Terminal S2 au lycée DJIGNABO BASSENE</w:t>
      </w:r>
    </w:p>
    <w:p w14:paraId="3C9CDCA5" w14:textId="77777777" w:rsidR="00AE0E43" w:rsidRDefault="00381DAD" w:rsidP="00822EAB">
      <w:r w:rsidRPr="00860CDE">
        <w:t>2013_2014 </w:t>
      </w:r>
      <w:r w:rsidR="00530C54">
        <w:t>: B</w:t>
      </w:r>
      <w:r w:rsidR="00CE78DF" w:rsidRPr="00860CDE">
        <w:t>accalauréat</w:t>
      </w:r>
      <w:r w:rsidRPr="00860CDE">
        <w:t xml:space="preserve"> </w:t>
      </w:r>
      <w:r w:rsidR="00CE78DF" w:rsidRPr="00860CDE">
        <w:t>série</w:t>
      </w:r>
      <w:r w:rsidR="00E610E0">
        <w:t xml:space="preserve"> s2 </w:t>
      </w:r>
    </w:p>
    <w:p w14:paraId="68C98972" w14:textId="77777777" w:rsidR="00E4368F" w:rsidRDefault="00E4368F" w:rsidP="00822EAB"/>
    <w:p w14:paraId="16AABCA6" w14:textId="77777777" w:rsidR="00AE0E43" w:rsidRPr="00AE0E43" w:rsidRDefault="00AE0E43" w:rsidP="00AE0E43">
      <w:pPr>
        <w:jc w:val="center"/>
        <w:rPr>
          <w:b/>
          <w:sz w:val="28"/>
          <w:szCs w:val="28"/>
          <w:u w:val="single"/>
        </w:rPr>
      </w:pPr>
      <w:r w:rsidRPr="00AE0E43">
        <w:rPr>
          <w:b/>
          <w:sz w:val="28"/>
          <w:szCs w:val="28"/>
          <w:highlight w:val="cyan"/>
          <w:u w:val="single"/>
        </w:rPr>
        <w:t>PARCOURS PROFESSIONELS</w:t>
      </w:r>
    </w:p>
    <w:p w14:paraId="2F13E4CD" w14:textId="77777777" w:rsidR="001716B7" w:rsidRDefault="00AE0E43" w:rsidP="00822EAB">
      <w:r>
        <w:t>22aout_21 octobre </w:t>
      </w:r>
      <w:r w:rsidR="00205A7E">
        <w:t>; Stage à</w:t>
      </w:r>
      <w:r>
        <w:t xml:space="preserve"> SONATEL au service DAL/IMMO/TR/ESP</w:t>
      </w:r>
    </w:p>
    <w:p w14:paraId="293D64AA" w14:textId="77777777" w:rsidR="00AE0E43" w:rsidRPr="00860CDE" w:rsidRDefault="00AE0E43" w:rsidP="00822EAB"/>
    <w:p w14:paraId="334B9F95" w14:textId="77777777" w:rsidR="001716B7" w:rsidRPr="00227F38" w:rsidRDefault="00CE78DF" w:rsidP="00227F38">
      <w:pPr>
        <w:jc w:val="center"/>
        <w:rPr>
          <w:b/>
          <w:sz w:val="32"/>
          <w:szCs w:val="32"/>
          <w:u w:val="single"/>
        </w:rPr>
      </w:pPr>
      <w:r w:rsidRPr="006027D3">
        <w:rPr>
          <w:b/>
          <w:sz w:val="32"/>
          <w:szCs w:val="32"/>
          <w:highlight w:val="cyan"/>
          <w:u w:val="single"/>
        </w:rPr>
        <w:t>Compétence</w:t>
      </w:r>
      <w:r w:rsidR="006027D3">
        <w:rPr>
          <w:b/>
          <w:sz w:val="32"/>
          <w:szCs w:val="32"/>
          <w:highlight w:val="cyan"/>
          <w:u w:val="single"/>
        </w:rPr>
        <w:t>s</w:t>
      </w:r>
      <w:r w:rsidR="001716B7" w:rsidRPr="006027D3">
        <w:rPr>
          <w:b/>
          <w:sz w:val="32"/>
          <w:szCs w:val="32"/>
          <w:highlight w:val="cyan"/>
          <w:u w:val="single"/>
        </w:rPr>
        <w:t xml:space="preserve"> et aptitudes</w:t>
      </w:r>
    </w:p>
    <w:p w14:paraId="7735D817" w14:textId="77777777" w:rsidR="001716B7" w:rsidRPr="00860CDE" w:rsidRDefault="001716B7" w:rsidP="001716B7">
      <w:pPr>
        <w:pStyle w:val="ListParagraph"/>
        <w:numPr>
          <w:ilvl w:val="0"/>
          <w:numId w:val="1"/>
        </w:numPr>
      </w:pPr>
      <w:r w:rsidRPr="00860CDE">
        <w:t>Dessin de plans architecturaux</w:t>
      </w:r>
    </w:p>
    <w:p w14:paraId="67AFD6B3" w14:textId="77777777" w:rsidR="001716B7" w:rsidRPr="00860CDE" w:rsidRDefault="001716B7" w:rsidP="00227F38">
      <w:pPr>
        <w:pStyle w:val="ListParagraph"/>
        <w:numPr>
          <w:ilvl w:val="0"/>
          <w:numId w:val="1"/>
        </w:numPr>
      </w:pPr>
      <w:r w:rsidRPr="00860CDE">
        <w:t>Implantation d’ouvrages</w:t>
      </w:r>
    </w:p>
    <w:p w14:paraId="5FCC840A" w14:textId="77777777" w:rsidR="001716B7" w:rsidRPr="00860CDE" w:rsidRDefault="001716B7" w:rsidP="001716B7">
      <w:pPr>
        <w:pStyle w:val="ListParagraph"/>
        <w:numPr>
          <w:ilvl w:val="0"/>
          <w:numId w:val="1"/>
        </w:numPr>
      </w:pPr>
      <w:r w:rsidRPr="00860CDE">
        <w:t>Sens de l’organisation et de la rigueur</w:t>
      </w:r>
    </w:p>
    <w:p w14:paraId="43F26CDE" w14:textId="77777777" w:rsidR="001716B7" w:rsidRPr="00860CDE" w:rsidRDefault="001716B7" w:rsidP="001716B7">
      <w:pPr>
        <w:pStyle w:val="ListParagraph"/>
        <w:numPr>
          <w:ilvl w:val="0"/>
          <w:numId w:val="1"/>
        </w:numPr>
      </w:pPr>
      <w:r w:rsidRPr="00860CDE">
        <w:t>Autonomie et esprit d’ouverture</w:t>
      </w:r>
    </w:p>
    <w:p w14:paraId="46475671" w14:textId="77777777" w:rsidR="001716B7" w:rsidRPr="00860CDE" w:rsidRDefault="001716B7" w:rsidP="001716B7">
      <w:pPr>
        <w:pStyle w:val="ListParagraph"/>
        <w:numPr>
          <w:ilvl w:val="0"/>
          <w:numId w:val="1"/>
        </w:numPr>
      </w:pPr>
      <w:r w:rsidRPr="00860CDE">
        <w:t>disponibilité</w:t>
      </w:r>
    </w:p>
    <w:p w14:paraId="39CC0611" w14:textId="77777777" w:rsidR="001716B7" w:rsidRDefault="001716B7" w:rsidP="001716B7">
      <w:pPr>
        <w:pStyle w:val="ListParagraph"/>
        <w:numPr>
          <w:ilvl w:val="0"/>
          <w:numId w:val="1"/>
        </w:numPr>
      </w:pPr>
      <w:r w:rsidRPr="00860CDE">
        <w:t>propension au travail d’équipe</w:t>
      </w:r>
    </w:p>
    <w:p w14:paraId="63118BEC" w14:textId="77777777" w:rsidR="00227F38" w:rsidRDefault="00227F38" w:rsidP="001716B7">
      <w:pPr>
        <w:pStyle w:val="ListParagraph"/>
        <w:numPr>
          <w:ilvl w:val="0"/>
          <w:numId w:val="1"/>
        </w:numPr>
      </w:pPr>
      <w:r>
        <w:t xml:space="preserve">dimensionnement </w:t>
      </w:r>
      <w:r w:rsidR="002C555B">
        <w:t>réseaux</w:t>
      </w:r>
      <w:r>
        <w:t xml:space="preserve"> assainissement eaux uses et pluviales</w:t>
      </w:r>
    </w:p>
    <w:p w14:paraId="3331BD18" w14:textId="77777777" w:rsidR="00227F38" w:rsidRDefault="00227F38" w:rsidP="001716B7">
      <w:pPr>
        <w:pStyle w:val="ListParagraph"/>
        <w:numPr>
          <w:ilvl w:val="0"/>
          <w:numId w:val="1"/>
        </w:numPr>
      </w:pPr>
      <w:r>
        <w:t xml:space="preserve">gestion et organisation de chantier </w:t>
      </w:r>
    </w:p>
    <w:p w14:paraId="16300BD3" w14:textId="77777777" w:rsidR="00AC7708" w:rsidRPr="00860CDE" w:rsidRDefault="00AC7708" w:rsidP="001716B7">
      <w:pPr>
        <w:pStyle w:val="ListParagraph"/>
        <w:numPr>
          <w:ilvl w:val="0"/>
          <w:numId w:val="1"/>
        </w:numPr>
      </w:pPr>
      <w:r>
        <w:t>dimensionnement route et chaussée</w:t>
      </w:r>
      <w:bookmarkStart w:id="0" w:name="_GoBack"/>
      <w:bookmarkEnd w:id="0"/>
    </w:p>
    <w:p w14:paraId="4C4269C7" w14:textId="77777777" w:rsidR="00CE78DF" w:rsidRPr="00227F38" w:rsidRDefault="00CE78DF" w:rsidP="00227F38">
      <w:pPr>
        <w:rPr>
          <w:sz w:val="20"/>
          <w:szCs w:val="20"/>
        </w:rPr>
      </w:pPr>
    </w:p>
    <w:p w14:paraId="2AE0E61D" w14:textId="77777777" w:rsidR="00CE78DF" w:rsidRPr="006027D3" w:rsidRDefault="006027D3" w:rsidP="00CE78DF">
      <w:pPr>
        <w:pStyle w:val="ListParagraph"/>
        <w:jc w:val="center"/>
        <w:rPr>
          <w:b/>
          <w:sz w:val="32"/>
          <w:szCs w:val="32"/>
          <w:u w:val="single"/>
        </w:rPr>
      </w:pPr>
      <w:r w:rsidRPr="006027D3">
        <w:rPr>
          <w:b/>
          <w:sz w:val="32"/>
          <w:szCs w:val="32"/>
          <w:highlight w:val="cyan"/>
          <w:u w:val="single"/>
        </w:rPr>
        <w:t>Compétences</w:t>
      </w:r>
      <w:r w:rsidR="00CE78DF" w:rsidRPr="006027D3">
        <w:rPr>
          <w:b/>
          <w:sz w:val="32"/>
          <w:szCs w:val="32"/>
          <w:highlight w:val="cyan"/>
          <w:u w:val="single"/>
        </w:rPr>
        <w:t xml:space="preserve"> linguistiques</w:t>
      </w:r>
    </w:p>
    <w:p w14:paraId="10E8B2D1" w14:textId="77777777" w:rsidR="006027D3" w:rsidRPr="006027D3" w:rsidRDefault="006027D3" w:rsidP="00CE78DF">
      <w:pPr>
        <w:pStyle w:val="ListParagraph"/>
        <w:jc w:val="center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1"/>
        <w:gridCol w:w="2857"/>
      </w:tblGrid>
      <w:tr w:rsidR="001948C9" w:rsidRPr="00860CDE" w14:paraId="2007B749" w14:textId="77777777" w:rsidTr="00CE78DF">
        <w:tc>
          <w:tcPr>
            <w:tcW w:w="3020" w:type="dxa"/>
          </w:tcPr>
          <w:p w14:paraId="4A20ABF4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langues</w:t>
            </w:r>
          </w:p>
        </w:tc>
        <w:tc>
          <w:tcPr>
            <w:tcW w:w="3021" w:type="dxa"/>
          </w:tcPr>
          <w:p w14:paraId="62719A09" w14:textId="77777777" w:rsidR="00CE78DF" w:rsidRPr="00860CDE" w:rsidRDefault="006027D3" w:rsidP="00CE78DF">
            <w:pPr>
              <w:pStyle w:val="ListParagraph"/>
              <w:ind w:left="0"/>
              <w:jc w:val="center"/>
            </w:pPr>
            <w:r w:rsidRPr="00860CDE">
              <w:t>écrit</w:t>
            </w:r>
          </w:p>
        </w:tc>
        <w:tc>
          <w:tcPr>
            <w:tcW w:w="3021" w:type="dxa"/>
          </w:tcPr>
          <w:p w14:paraId="3B2F48C6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oral</w:t>
            </w:r>
          </w:p>
        </w:tc>
      </w:tr>
      <w:tr w:rsidR="001948C9" w:rsidRPr="00860CDE" w14:paraId="3A6E4765" w14:textId="77777777" w:rsidTr="00CE78DF">
        <w:tc>
          <w:tcPr>
            <w:tcW w:w="3020" w:type="dxa"/>
          </w:tcPr>
          <w:p w14:paraId="630F3FD0" w14:textId="77777777" w:rsidR="00CE78DF" w:rsidRPr="00860CDE" w:rsidRDefault="006027D3" w:rsidP="00CE78DF">
            <w:pPr>
              <w:pStyle w:val="ListParagraph"/>
              <w:ind w:left="0"/>
              <w:jc w:val="center"/>
            </w:pPr>
            <w:r w:rsidRPr="00860CDE">
              <w:t>français</w:t>
            </w:r>
          </w:p>
        </w:tc>
        <w:tc>
          <w:tcPr>
            <w:tcW w:w="3021" w:type="dxa"/>
          </w:tcPr>
          <w:p w14:paraId="5B0FF5AA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excellente</w:t>
            </w:r>
          </w:p>
        </w:tc>
        <w:tc>
          <w:tcPr>
            <w:tcW w:w="3021" w:type="dxa"/>
          </w:tcPr>
          <w:p w14:paraId="0E505234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bien</w:t>
            </w:r>
          </w:p>
        </w:tc>
      </w:tr>
      <w:tr w:rsidR="001948C9" w:rsidRPr="00860CDE" w14:paraId="681045A4" w14:textId="77777777" w:rsidTr="00CE78DF">
        <w:tc>
          <w:tcPr>
            <w:tcW w:w="3020" w:type="dxa"/>
          </w:tcPr>
          <w:p w14:paraId="33B5B181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espagnol</w:t>
            </w:r>
          </w:p>
        </w:tc>
        <w:tc>
          <w:tcPr>
            <w:tcW w:w="3021" w:type="dxa"/>
          </w:tcPr>
          <w:p w14:paraId="5C676419" w14:textId="77777777" w:rsidR="00CE78DF" w:rsidRPr="00860CDE" w:rsidRDefault="006027D3" w:rsidP="001948C9">
            <w:pPr>
              <w:pStyle w:val="ListParagraph"/>
              <w:ind w:left="0"/>
              <w:jc w:val="center"/>
            </w:pPr>
            <w:r w:rsidRPr="00860CDE">
              <w:t>débutante</w:t>
            </w:r>
          </w:p>
        </w:tc>
        <w:tc>
          <w:tcPr>
            <w:tcW w:w="3021" w:type="dxa"/>
          </w:tcPr>
          <w:p w14:paraId="057802CE" w14:textId="77777777" w:rsidR="00CE78DF" w:rsidRPr="00860CDE" w:rsidRDefault="006027D3" w:rsidP="00CE78DF">
            <w:pPr>
              <w:pStyle w:val="ListParagraph"/>
              <w:ind w:left="0"/>
              <w:jc w:val="center"/>
            </w:pPr>
            <w:r w:rsidRPr="00860CDE">
              <w:t>débutante</w:t>
            </w:r>
          </w:p>
        </w:tc>
      </w:tr>
      <w:tr w:rsidR="001948C9" w:rsidRPr="00860CDE" w14:paraId="086BEC2C" w14:textId="77777777" w:rsidTr="00CE78DF">
        <w:tc>
          <w:tcPr>
            <w:tcW w:w="3020" w:type="dxa"/>
          </w:tcPr>
          <w:p w14:paraId="534C963E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anglais</w:t>
            </w:r>
          </w:p>
        </w:tc>
        <w:tc>
          <w:tcPr>
            <w:tcW w:w="3021" w:type="dxa"/>
          </w:tcPr>
          <w:p w14:paraId="3C2CB76B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moyen</w:t>
            </w:r>
          </w:p>
        </w:tc>
        <w:tc>
          <w:tcPr>
            <w:tcW w:w="3021" w:type="dxa"/>
          </w:tcPr>
          <w:p w14:paraId="1A85571E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mauvais</w:t>
            </w:r>
          </w:p>
        </w:tc>
      </w:tr>
      <w:tr w:rsidR="001948C9" w:rsidRPr="00860CDE" w14:paraId="60325EBA" w14:textId="77777777" w:rsidTr="00CE78DF">
        <w:tc>
          <w:tcPr>
            <w:tcW w:w="3020" w:type="dxa"/>
          </w:tcPr>
          <w:p w14:paraId="2F501865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diola</w:t>
            </w:r>
          </w:p>
        </w:tc>
        <w:tc>
          <w:tcPr>
            <w:tcW w:w="3021" w:type="dxa"/>
          </w:tcPr>
          <w:p w14:paraId="2EC4AE50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moyen</w:t>
            </w:r>
          </w:p>
        </w:tc>
        <w:tc>
          <w:tcPr>
            <w:tcW w:w="3021" w:type="dxa"/>
          </w:tcPr>
          <w:p w14:paraId="4A6001D0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bien</w:t>
            </w:r>
          </w:p>
        </w:tc>
      </w:tr>
      <w:tr w:rsidR="00CE78DF" w:rsidRPr="00860CDE" w14:paraId="52A4DCB5" w14:textId="77777777" w:rsidTr="00CE78DF">
        <w:tc>
          <w:tcPr>
            <w:tcW w:w="3020" w:type="dxa"/>
          </w:tcPr>
          <w:p w14:paraId="0769016E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peul</w:t>
            </w:r>
          </w:p>
        </w:tc>
        <w:tc>
          <w:tcPr>
            <w:tcW w:w="3021" w:type="dxa"/>
          </w:tcPr>
          <w:p w14:paraId="6268961A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moyen</w:t>
            </w:r>
          </w:p>
        </w:tc>
        <w:tc>
          <w:tcPr>
            <w:tcW w:w="3021" w:type="dxa"/>
          </w:tcPr>
          <w:p w14:paraId="615345AD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bien</w:t>
            </w:r>
          </w:p>
        </w:tc>
      </w:tr>
      <w:tr w:rsidR="00CE78DF" w:rsidRPr="00860CDE" w14:paraId="75C8931B" w14:textId="77777777" w:rsidTr="00CE78DF">
        <w:tc>
          <w:tcPr>
            <w:tcW w:w="3020" w:type="dxa"/>
          </w:tcPr>
          <w:p w14:paraId="19B3E3F2" w14:textId="77777777" w:rsidR="00CE78DF" w:rsidRPr="00860CDE" w:rsidRDefault="00CE78DF" w:rsidP="00CE78DF">
            <w:pPr>
              <w:pStyle w:val="ListParagraph"/>
              <w:ind w:left="0"/>
              <w:jc w:val="center"/>
            </w:pPr>
            <w:r w:rsidRPr="00860CDE">
              <w:t>wolof</w:t>
            </w:r>
          </w:p>
        </w:tc>
        <w:tc>
          <w:tcPr>
            <w:tcW w:w="3021" w:type="dxa"/>
          </w:tcPr>
          <w:p w14:paraId="253C8CBD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moyen</w:t>
            </w:r>
          </w:p>
        </w:tc>
        <w:tc>
          <w:tcPr>
            <w:tcW w:w="3021" w:type="dxa"/>
          </w:tcPr>
          <w:p w14:paraId="1EEFEFA0" w14:textId="77777777" w:rsidR="00CE78DF" w:rsidRPr="00860CDE" w:rsidRDefault="001948C9" w:rsidP="00CE78DF">
            <w:pPr>
              <w:pStyle w:val="ListParagraph"/>
              <w:ind w:left="0"/>
              <w:jc w:val="center"/>
            </w:pPr>
            <w:r w:rsidRPr="00860CDE">
              <w:t>bien</w:t>
            </w:r>
          </w:p>
        </w:tc>
      </w:tr>
    </w:tbl>
    <w:p w14:paraId="2AC065AD" w14:textId="77777777" w:rsidR="00CE78DF" w:rsidRDefault="00CE78DF" w:rsidP="006027D3">
      <w:pPr>
        <w:pStyle w:val="ListParagraph"/>
        <w:rPr>
          <w:sz w:val="20"/>
          <w:szCs w:val="20"/>
        </w:rPr>
      </w:pPr>
    </w:p>
    <w:p w14:paraId="320962DC" w14:textId="77777777" w:rsidR="00227F38" w:rsidRPr="00227F38" w:rsidRDefault="006027D3" w:rsidP="00227F38">
      <w:pPr>
        <w:pStyle w:val="ListParagraph"/>
        <w:jc w:val="center"/>
        <w:rPr>
          <w:b/>
          <w:sz w:val="32"/>
          <w:szCs w:val="32"/>
          <w:highlight w:val="cyan"/>
          <w:u w:val="single"/>
        </w:rPr>
      </w:pPr>
      <w:r w:rsidRPr="00D37AE2">
        <w:rPr>
          <w:b/>
          <w:sz w:val="32"/>
          <w:szCs w:val="32"/>
          <w:highlight w:val="cyan"/>
          <w:u w:val="single"/>
        </w:rPr>
        <w:t>Compétences informatiques</w:t>
      </w:r>
    </w:p>
    <w:p w14:paraId="2D225090" w14:textId="77777777" w:rsidR="00227F38" w:rsidRPr="00860CDE" w:rsidRDefault="00227F38" w:rsidP="00227F38">
      <w:pPr>
        <w:pStyle w:val="ListParagraph"/>
        <w:numPr>
          <w:ilvl w:val="0"/>
          <w:numId w:val="2"/>
        </w:numPr>
      </w:pPr>
      <w:proofErr w:type="spellStart"/>
      <w:r>
        <w:t>archicad</w:t>
      </w:r>
      <w:proofErr w:type="spellEnd"/>
    </w:p>
    <w:p w14:paraId="18797876" w14:textId="77777777" w:rsidR="006027D3" w:rsidRPr="00860CDE" w:rsidRDefault="00530C54" w:rsidP="006027D3">
      <w:pPr>
        <w:pStyle w:val="ListParagraph"/>
        <w:numPr>
          <w:ilvl w:val="0"/>
          <w:numId w:val="2"/>
        </w:numPr>
      </w:pPr>
      <w:r>
        <w:t>A</w:t>
      </w:r>
      <w:r w:rsidR="006027D3" w:rsidRPr="00860CDE">
        <w:t>utocad</w:t>
      </w:r>
    </w:p>
    <w:p w14:paraId="070EF9AC" w14:textId="77777777" w:rsidR="00227F38" w:rsidRPr="00860CDE" w:rsidRDefault="00227F38" w:rsidP="00227F38">
      <w:pPr>
        <w:pStyle w:val="ListParagraph"/>
        <w:numPr>
          <w:ilvl w:val="0"/>
          <w:numId w:val="2"/>
        </w:numPr>
      </w:pPr>
      <w:r>
        <w:lastRenderedPageBreak/>
        <w:t>Robot</w:t>
      </w:r>
    </w:p>
    <w:p w14:paraId="648CF4CD" w14:textId="77777777" w:rsidR="006027D3" w:rsidRPr="006027D3" w:rsidRDefault="006027D3" w:rsidP="006027D3">
      <w:pPr>
        <w:pStyle w:val="ListParagraph"/>
        <w:ind w:left="1440"/>
        <w:jc w:val="center"/>
        <w:rPr>
          <w:b/>
          <w:sz w:val="32"/>
          <w:szCs w:val="32"/>
          <w:u w:val="single"/>
        </w:rPr>
      </w:pPr>
      <w:r w:rsidRPr="006027D3">
        <w:rPr>
          <w:b/>
          <w:sz w:val="32"/>
          <w:szCs w:val="32"/>
          <w:highlight w:val="cyan"/>
          <w:u w:val="single"/>
        </w:rPr>
        <w:t>Activités divers</w:t>
      </w:r>
      <w:r w:rsidRPr="006027D3">
        <w:rPr>
          <w:b/>
          <w:sz w:val="32"/>
          <w:szCs w:val="32"/>
          <w:u w:val="single"/>
        </w:rPr>
        <w:t xml:space="preserve"> </w:t>
      </w:r>
    </w:p>
    <w:p w14:paraId="0E985AF4" w14:textId="77777777" w:rsidR="006027D3" w:rsidRPr="00E610E0" w:rsidRDefault="00530C54" w:rsidP="00D37AE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</w:t>
      </w:r>
      <w:r w:rsidR="00D37AE2" w:rsidRPr="00860CDE">
        <w:t>ecture</w:t>
      </w:r>
    </w:p>
    <w:p w14:paraId="05E60D7F" w14:textId="77777777" w:rsidR="00E610E0" w:rsidRPr="00860CDE" w:rsidRDefault="00E610E0" w:rsidP="00D37AE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Scrabble</w:t>
      </w:r>
    </w:p>
    <w:p w14:paraId="65A08638" w14:textId="77777777" w:rsidR="006027D3" w:rsidRDefault="006027D3" w:rsidP="006027D3">
      <w:pPr>
        <w:pStyle w:val="ListParagraph"/>
        <w:ind w:left="1440"/>
        <w:rPr>
          <w:sz w:val="20"/>
          <w:szCs w:val="20"/>
        </w:rPr>
      </w:pPr>
    </w:p>
    <w:sectPr w:rsidR="006027D3" w:rsidSect="0040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0A15D" w14:textId="77777777" w:rsidR="00B61969" w:rsidRDefault="00B61969">
      <w:r>
        <w:separator/>
      </w:r>
    </w:p>
  </w:endnote>
  <w:endnote w:type="continuationSeparator" w:id="0">
    <w:p w14:paraId="0EF9EE38" w14:textId="77777777" w:rsidR="00B61969" w:rsidRDefault="00B6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9FE50" w14:textId="77777777" w:rsidR="00B61969" w:rsidRDefault="00B61969">
      <w:r>
        <w:separator/>
      </w:r>
    </w:p>
  </w:footnote>
  <w:footnote w:type="continuationSeparator" w:id="0">
    <w:p w14:paraId="2DDECA51" w14:textId="77777777" w:rsidR="00B61969" w:rsidRDefault="00B61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0C7"/>
    <w:multiLevelType w:val="hybridMultilevel"/>
    <w:tmpl w:val="C17A1CD0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3B82B90"/>
    <w:multiLevelType w:val="hybridMultilevel"/>
    <w:tmpl w:val="BAF613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7F1E"/>
    <w:multiLevelType w:val="hybridMultilevel"/>
    <w:tmpl w:val="EE1A15E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5EF"/>
    <w:rsid w:val="000501B6"/>
    <w:rsid w:val="000F5EE8"/>
    <w:rsid w:val="001716B7"/>
    <w:rsid w:val="0019066D"/>
    <w:rsid w:val="001948C9"/>
    <w:rsid w:val="00205A7E"/>
    <w:rsid w:val="00227F38"/>
    <w:rsid w:val="002C555B"/>
    <w:rsid w:val="002E2176"/>
    <w:rsid w:val="00331E12"/>
    <w:rsid w:val="00380FB8"/>
    <w:rsid w:val="00381DAD"/>
    <w:rsid w:val="00387C9E"/>
    <w:rsid w:val="003A13B1"/>
    <w:rsid w:val="00404059"/>
    <w:rsid w:val="00530C54"/>
    <w:rsid w:val="006027D3"/>
    <w:rsid w:val="0074369F"/>
    <w:rsid w:val="00822EAB"/>
    <w:rsid w:val="00860CDE"/>
    <w:rsid w:val="008F2915"/>
    <w:rsid w:val="009C28D7"/>
    <w:rsid w:val="00AC7708"/>
    <w:rsid w:val="00AE0E43"/>
    <w:rsid w:val="00B219FF"/>
    <w:rsid w:val="00B61969"/>
    <w:rsid w:val="00B75BE7"/>
    <w:rsid w:val="00BC6EAA"/>
    <w:rsid w:val="00C835EF"/>
    <w:rsid w:val="00CE78DF"/>
    <w:rsid w:val="00CF2C2E"/>
    <w:rsid w:val="00D114DC"/>
    <w:rsid w:val="00D37AE2"/>
    <w:rsid w:val="00D46260"/>
    <w:rsid w:val="00E4368F"/>
    <w:rsid w:val="00E610E0"/>
    <w:rsid w:val="00EB69E9"/>
    <w:rsid w:val="00F10B7B"/>
    <w:rsid w:val="00F82DF5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97E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0F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87C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87C9E"/>
    <w:rPr>
      <w:sz w:val="24"/>
      <w:szCs w:val="24"/>
    </w:rPr>
  </w:style>
  <w:style w:type="paragraph" w:styleId="Footer">
    <w:name w:val="footer"/>
    <w:basedOn w:val="Normal"/>
    <w:link w:val="FooterChar"/>
    <w:rsid w:val="00387C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87C9E"/>
    <w:rPr>
      <w:sz w:val="24"/>
      <w:szCs w:val="24"/>
    </w:rPr>
  </w:style>
  <w:style w:type="character" w:styleId="Hyperlink">
    <w:name w:val="Hyperlink"/>
    <w:basedOn w:val="DefaultParagraphFont"/>
    <w:unhideWhenUsed/>
    <w:rsid w:val="00822E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6B7"/>
    <w:pPr>
      <w:ind w:left="720"/>
      <w:contextualSpacing/>
    </w:pPr>
  </w:style>
  <w:style w:type="table" w:styleId="TableGrid">
    <w:name w:val="Table Grid"/>
    <w:basedOn w:val="TableNormal"/>
    <w:rsid w:val="00CE7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80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djafatouthiamdiallo6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Office\Templates\1036\Office Word 2003 Look.dotx</Template>
  <TotalTime>0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2016-07-31T17:14:00Z</dcterms:created>
  <dcterms:modified xsi:type="dcterms:W3CDTF">2018-10-08T20:56:00Z</dcterms:modified>
</cp:coreProperties>
</file>